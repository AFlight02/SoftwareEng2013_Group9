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4A" w:rsidRDefault="00A27F4A">
      <w:r>
        <w:t>Use case description</w:t>
      </w:r>
    </w:p>
    <w:p w:rsidR="00F847F7" w:rsidRDefault="00F847F7" w:rsidP="00F847F7">
      <w:r>
        <w:t>System</w:t>
      </w:r>
    </w:p>
    <w:p w:rsidR="00F847F7" w:rsidRPr="008772A2" w:rsidRDefault="00F847F7" w:rsidP="00F847F7">
      <w:pPr>
        <w:pStyle w:val="ListParagraph"/>
        <w:numPr>
          <w:ilvl w:val="0"/>
          <w:numId w:val="9"/>
        </w:numPr>
      </w:pPr>
      <w:r w:rsidRPr="008772A2">
        <w:t xml:space="preserve">User Initialises </w:t>
      </w:r>
      <w:r>
        <w:rPr>
          <w:b/>
          <w:bCs/>
        </w:rPr>
        <w:t>tourna</w:t>
      </w:r>
      <w:r w:rsidRPr="008772A2">
        <w:rPr>
          <w:b/>
          <w:bCs/>
        </w:rPr>
        <w:t>ment</w:t>
      </w:r>
      <w:r w:rsidRPr="008772A2">
        <w:t xml:space="preserve"> and </w:t>
      </w:r>
      <w:r w:rsidRPr="008772A2">
        <w:rPr>
          <w:b/>
          <w:bCs/>
        </w:rPr>
        <w:t>gameplay</w:t>
      </w:r>
      <w:r w:rsidRPr="008772A2">
        <w:t xml:space="preserve"> via a GUI.</w:t>
      </w:r>
    </w:p>
    <w:p w:rsidR="00F847F7" w:rsidRDefault="00F847F7" w:rsidP="00F847F7">
      <w:pPr>
        <w:pStyle w:val="ListParagraph"/>
        <w:numPr>
          <w:ilvl w:val="0"/>
          <w:numId w:val="9"/>
        </w:numPr>
      </w:pPr>
      <w:r>
        <w:t>The user initialises world via a GUI.</w:t>
      </w:r>
    </w:p>
    <w:p w:rsidR="00F847F7" w:rsidRDefault="00F847F7" w:rsidP="00F847F7">
      <w:pPr>
        <w:pStyle w:val="ListParagraph"/>
        <w:numPr>
          <w:ilvl w:val="0"/>
          <w:numId w:val="9"/>
        </w:numPr>
      </w:pPr>
      <w:r>
        <w:t xml:space="preserve"> User loads </w:t>
      </w:r>
      <w:r w:rsidRPr="00A22F1E">
        <w:rPr>
          <w:b/>
          <w:bCs/>
        </w:rPr>
        <w:t>ant brain</w:t>
      </w:r>
      <w:r>
        <w:t xml:space="preserve"> to the system via a GUI.</w:t>
      </w:r>
    </w:p>
    <w:p w:rsidR="00F847F7" w:rsidRDefault="00F847F7" w:rsidP="00F847F7">
      <w:r>
        <w:t>Ant brain</w:t>
      </w:r>
    </w:p>
    <w:p w:rsidR="00F847F7" w:rsidRDefault="00F847F7" w:rsidP="00F847F7">
      <w:pPr>
        <w:pStyle w:val="ListParagraph"/>
        <w:numPr>
          <w:ilvl w:val="0"/>
          <w:numId w:val="8"/>
        </w:numPr>
      </w:pPr>
      <w:r>
        <w:t xml:space="preserve">System checks </w:t>
      </w:r>
      <w:r w:rsidRPr="008772A2">
        <w:rPr>
          <w:b/>
          <w:bCs/>
        </w:rPr>
        <w:t>ant brain</w:t>
      </w:r>
      <w:r>
        <w:t xml:space="preserve"> is syntactically correct.</w:t>
      </w:r>
    </w:p>
    <w:p w:rsidR="00F847F7" w:rsidRDefault="00F847F7" w:rsidP="00F847F7">
      <w:pPr>
        <w:pStyle w:val="ListParagraph"/>
        <w:numPr>
          <w:ilvl w:val="0"/>
          <w:numId w:val="8"/>
        </w:numPr>
      </w:pPr>
      <w:r>
        <w:t xml:space="preserve">System gets and executes </w:t>
      </w:r>
      <w:r w:rsidRPr="008772A2">
        <w:rPr>
          <w:b/>
          <w:bCs/>
        </w:rPr>
        <w:t>ant brain</w:t>
      </w:r>
      <w:r>
        <w:t xml:space="preserve"> instruction.</w:t>
      </w:r>
    </w:p>
    <w:p w:rsidR="00A22F1E" w:rsidRDefault="00A22F1E" w:rsidP="00A22F1E">
      <w:r>
        <w:t>World</w:t>
      </w:r>
    </w:p>
    <w:p w:rsidR="00A22F1E" w:rsidRDefault="00A22F1E" w:rsidP="00A22F1E">
      <w:pPr>
        <w:pStyle w:val="ListParagraph"/>
        <w:numPr>
          <w:ilvl w:val="0"/>
          <w:numId w:val="10"/>
        </w:numPr>
      </w:pPr>
      <w:r>
        <w:t xml:space="preserve">System analysis </w:t>
      </w:r>
      <w:r w:rsidRPr="00A22F1E">
        <w:rPr>
          <w:b/>
          <w:bCs/>
        </w:rPr>
        <w:t>world</w:t>
      </w:r>
      <w:r>
        <w:t xml:space="preserve"> to check it is valid.</w:t>
      </w:r>
    </w:p>
    <w:p w:rsidR="00A22F1E" w:rsidRDefault="00A22F1E" w:rsidP="00A22F1E">
      <w:pPr>
        <w:pStyle w:val="ListParagraph"/>
        <w:numPr>
          <w:ilvl w:val="0"/>
          <w:numId w:val="10"/>
        </w:numPr>
      </w:pPr>
      <w:r>
        <w:t xml:space="preserve">System calls </w:t>
      </w:r>
      <w:r w:rsidRPr="00A22F1E">
        <w:rPr>
          <w:b/>
          <w:bCs/>
        </w:rPr>
        <w:t xml:space="preserve">get adjacent cell </w:t>
      </w:r>
      <w:r>
        <w:t xml:space="preserve">function which returns </w:t>
      </w:r>
      <w:r w:rsidRPr="00A22F1E">
        <w:rPr>
          <w:b/>
          <w:bCs/>
        </w:rPr>
        <w:t>current cell</w:t>
      </w:r>
      <w:r>
        <w:t xml:space="preserve"> position. </w:t>
      </w:r>
    </w:p>
    <w:p w:rsidR="00294AD0" w:rsidRDefault="00A22F1E" w:rsidP="00294AD0">
      <w:pPr>
        <w:pStyle w:val="ListParagraph"/>
        <w:numPr>
          <w:ilvl w:val="0"/>
          <w:numId w:val="10"/>
        </w:numPr>
      </w:pPr>
      <w:r>
        <w:t xml:space="preserve">System calls </w:t>
      </w:r>
      <w:r w:rsidRPr="00A22F1E">
        <w:rPr>
          <w:b/>
          <w:bCs/>
        </w:rPr>
        <w:t>find ant ID</w:t>
      </w:r>
      <w:r w:rsidR="00887D7D">
        <w:t xml:space="preserve"> function and returns</w:t>
      </w:r>
      <w:r>
        <w:t xml:space="preserve"> the ant with the corresponding </w:t>
      </w:r>
      <w:r w:rsidRPr="00A22F1E">
        <w:rPr>
          <w:b/>
          <w:bCs/>
        </w:rPr>
        <w:t>ant ID</w:t>
      </w:r>
      <w:r>
        <w:t>.</w:t>
      </w:r>
    </w:p>
    <w:p w:rsidR="00A22F1E" w:rsidRDefault="00A22F1E" w:rsidP="00294AD0">
      <w:pPr>
        <w:pStyle w:val="ListParagraph"/>
        <w:numPr>
          <w:ilvl w:val="0"/>
          <w:numId w:val="10"/>
        </w:numPr>
      </w:pPr>
      <w:r>
        <w:t>System call</w:t>
      </w:r>
      <w:r w:rsidR="00294AD0">
        <w:t>s</w:t>
      </w:r>
      <w:r>
        <w:t xml:space="preserve"> the </w:t>
      </w:r>
      <w:r w:rsidRPr="00294AD0">
        <w:rPr>
          <w:b/>
          <w:bCs/>
        </w:rPr>
        <w:t>do something to sell</w:t>
      </w:r>
      <w:r>
        <w:t xml:space="preserve"> function</w:t>
      </w:r>
    </w:p>
    <w:p w:rsidR="00294AD0" w:rsidRDefault="00294AD0" w:rsidP="00887D7D">
      <w:pPr>
        <w:pStyle w:val="ListParagraph"/>
        <w:numPr>
          <w:ilvl w:val="1"/>
          <w:numId w:val="11"/>
        </w:numPr>
      </w:pPr>
      <w:r>
        <w:t xml:space="preserve">Returns true of false if cell </w:t>
      </w:r>
      <w:r w:rsidRPr="00294AD0">
        <w:rPr>
          <w:b/>
          <w:bCs/>
        </w:rPr>
        <w:t>is rocky</w:t>
      </w:r>
      <w:r>
        <w:t>.</w:t>
      </w:r>
    </w:p>
    <w:p w:rsidR="00294AD0" w:rsidRDefault="00294AD0" w:rsidP="00887D7D">
      <w:pPr>
        <w:pStyle w:val="ListParagraph"/>
        <w:numPr>
          <w:ilvl w:val="1"/>
          <w:numId w:val="11"/>
        </w:numPr>
      </w:pPr>
      <w:r>
        <w:t xml:space="preserve">Returns true or false if cell </w:t>
      </w:r>
      <w:r w:rsidRPr="00294AD0">
        <w:rPr>
          <w:b/>
          <w:bCs/>
        </w:rPr>
        <w:t>is anthill</w:t>
      </w:r>
      <w:r>
        <w:t>.</w:t>
      </w:r>
    </w:p>
    <w:p w:rsidR="00294AD0" w:rsidRDefault="00294AD0" w:rsidP="00887D7D">
      <w:pPr>
        <w:pStyle w:val="ListParagraph"/>
        <w:numPr>
          <w:ilvl w:val="1"/>
          <w:numId w:val="11"/>
        </w:numPr>
      </w:pPr>
      <w:r>
        <w:t xml:space="preserve">If </w:t>
      </w:r>
      <w:r w:rsidRPr="00294AD0">
        <w:rPr>
          <w:b/>
          <w:bCs/>
        </w:rPr>
        <w:t xml:space="preserve">food </w:t>
      </w:r>
      <w:r>
        <w:t>is in cell, then set food to current cell.</w:t>
      </w:r>
    </w:p>
    <w:p w:rsidR="00294AD0" w:rsidRDefault="00294AD0" w:rsidP="00887D7D">
      <w:pPr>
        <w:pStyle w:val="ListParagraph"/>
        <w:numPr>
          <w:ilvl w:val="1"/>
          <w:numId w:val="11"/>
        </w:numPr>
      </w:pPr>
      <w:r>
        <w:t xml:space="preserve">If ant is in cell is </w:t>
      </w:r>
      <w:r w:rsidRPr="000F4DE0">
        <w:rPr>
          <w:b/>
          <w:bCs/>
        </w:rPr>
        <w:t>a</w:t>
      </w:r>
      <w:bookmarkStart w:id="0" w:name="_GoBack"/>
      <w:bookmarkEnd w:id="0"/>
      <w:r w:rsidRPr="000F4DE0">
        <w:rPr>
          <w:b/>
          <w:bCs/>
        </w:rPr>
        <w:t>nt alive</w:t>
      </w:r>
      <w:r w:rsidR="000F4DE0" w:rsidRPr="000F4DE0">
        <w:rPr>
          <w:b/>
          <w:bCs/>
        </w:rPr>
        <w:t>/dead</w:t>
      </w:r>
      <w:r w:rsidR="000F4DE0">
        <w:t>?</w:t>
      </w:r>
    </w:p>
    <w:p w:rsidR="00294AD0" w:rsidRDefault="00294AD0" w:rsidP="00887D7D">
      <w:pPr>
        <w:pStyle w:val="ListParagraph"/>
        <w:numPr>
          <w:ilvl w:val="1"/>
          <w:numId w:val="11"/>
        </w:numPr>
      </w:pPr>
      <w:r w:rsidRPr="000F4DE0">
        <w:rPr>
          <w:b/>
          <w:bCs/>
        </w:rPr>
        <w:t>Kill ant</w:t>
      </w:r>
      <w:r>
        <w:t xml:space="preserve"> and </w:t>
      </w:r>
      <w:r w:rsidRPr="000F4DE0">
        <w:rPr>
          <w:b/>
          <w:bCs/>
        </w:rPr>
        <w:t>clear ant</w:t>
      </w:r>
      <w:r>
        <w:t xml:space="preserve"> from cell.</w:t>
      </w:r>
    </w:p>
    <w:p w:rsidR="000F4DE0" w:rsidRDefault="000F4DE0" w:rsidP="00887D7D">
      <w:pPr>
        <w:pStyle w:val="ListParagraph"/>
        <w:numPr>
          <w:ilvl w:val="1"/>
          <w:numId w:val="11"/>
        </w:numPr>
      </w:pPr>
      <w:r>
        <w:t xml:space="preserve">Set </w:t>
      </w:r>
      <w:r w:rsidRPr="000F4DE0">
        <w:rPr>
          <w:b/>
          <w:bCs/>
        </w:rPr>
        <w:t>ant ID</w:t>
      </w:r>
      <w:r>
        <w:t xml:space="preserve"> at current cell.</w:t>
      </w:r>
    </w:p>
    <w:p w:rsidR="000F4DE0" w:rsidRDefault="000F4DE0" w:rsidP="00887D7D">
      <w:pPr>
        <w:pStyle w:val="ListParagraph"/>
        <w:numPr>
          <w:ilvl w:val="1"/>
          <w:numId w:val="11"/>
        </w:numPr>
      </w:pPr>
      <w:r>
        <w:t xml:space="preserve">Returns </w:t>
      </w:r>
      <w:r w:rsidRPr="000F4DE0">
        <w:rPr>
          <w:b/>
          <w:bCs/>
        </w:rPr>
        <w:t>marker</w:t>
      </w:r>
      <w:r>
        <w:t xml:space="preserve"> type if cell </w:t>
      </w:r>
      <w:r w:rsidRPr="000F4DE0">
        <w:rPr>
          <w:b/>
          <w:bCs/>
        </w:rPr>
        <w:t>is marked</w:t>
      </w:r>
      <w:r>
        <w:t>.</w:t>
      </w:r>
    </w:p>
    <w:p w:rsidR="00F847F7" w:rsidRDefault="00F847F7" w:rsidP="00F847F7">
      <w:r>
        <w:t>Game play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System loads new </w:t>
      </w:r>
      <w:r w:rsidRPr="00A22F1E">
        <w:rPr>
          <w:b/>
          <w:bCs/>
        </w:rPr>
        <w:t>ant world</w:t>
      </w:r>
      <w:r>
        <w:t xml:space="preserve"> and checks it is syntactically correct.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System checks red &amp; black </w:t>
      </w:r>
      <w:r w:rsidRPr="00A22F1E">
        <w:rPr>
          <w:b/>
          <w:bCs/>
        </w:rPr>
        <w:t>ant brains</w:t>
      </w:r>
      <w:r>
        <w:t xml:space="preserve"> are syntactically correct and loads them to the </w:t>
      </w:r>
      <w:r w:rsidRPr="00A22F1E">
        <w:rPr>
          <w:b/>
          <w:bCs/>
        </w:rPr>
        <w:t>ant</w:t>
      </w:r>
      <w:r>
        <w:t xml:space="preserve"> </w:t>
      </w:r>
      <w:r w:rsidRPr="00A22F1E">
        <w:rPr>
          <w:b/>
          <w:bCs/>
        </w:rPr>
        <w:t>world</w:t>
      </w:r>
      <w:r>
        <w:t>.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System starts </w:t>
      </w:r>
      <w:r w:rsidRPr="00A22F1E">
        <w:rPr>
          <w:b/>
          <w:bCs/>
        </w:rPr>
        <w:t>new game</w:t>
      </w:r>
      <w:r>
        <w:t>.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System gets and executes </w:t>
      </w:r>
      <w:r w:rsidRPr="00922CAF">
        <w:rPr>
          <w:b/>
          <w:bCs/>
        </w:rPr>
        <w:t>ant brain</w:t>
      </w:r>
      <w:r>
        <w:t xml:space="preserve"> instruction 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System activates the </w:t>
      </w:r>
      <w:r w:rsidRPr="00A22F1E">
        <w:rPr>
          <w:b/>
          <w:bCs/>
        </w:rPr>
        <w:t>step</w:t>
      </w:r>
      <w:r>
        <w:t xml:space="preserve"> function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>
        <w:t xml:space="preserve">Game loop is executed. </w:t>
      </w:r>
    </w:p>
    <w:p w:rsidR="00F847F7" w:rsidRDefault="00F847F7" w:rsidP="00F847F7">
      <w:pPr>
        <w:pStyle w:val="ListParagraph"/>
        <w:numPr>
          <w:ilvl w:val="0"/>
          <w:numId w:val="7"/>
        </w:numPr>
      </w:pPr>
      <w:r w:rsidRPr="00922CAF">
        <w:rPr>
          <w:b/>
          <w:bCs/>
        </w:rPr>
        <w:t>Game ends</w:t>
      </w:r>
      <w:r>
        <w:t xml:space="preserve"> and system declares a winner after 300000 steps.</w:t>
      </w:r>
    </w:p>
    <w:p w:rsidR="00220052" w:rsidRDefault="00887D7D" w:rsidP="00887D7D">
      <w:r>
        <w:t xml:space="preserve">Tournament </w:t>
      </w:r>
    </w:p>
    <w:p w:rsidR="00887D7D" w:rsidRDefault="00887D7D" w:rsidP="00887D7D">
      <w:pPr>
        <w:pStyle w:val="ListParagraph"/>
        <w:numPr>
          <w:ilvl w:val="0"/>
          <w:numId w:val="13"/>
        </w:numPr>
      </w:pPr>
      <w:r>
        <w:t xml:space="preserve">System adds </w:t>
      </w:r>
      <w:r w:rsidRPr="00922CAF">
        <w:rPr>
          <w:b/>
          <w:bCs/>
        </w:rPr>
        <w:t>competitors</w:t>
      </w:r>
      <w:r>
        <w:t xml:space="preserve"> to</w:t>
      </w:r>
      <w:r w:rsidRPr="00922CAF">
        <w:rPr>
          <w:b/>
          <w:bCs/>
        </w:rPr>
        <w:t xml:space="preserve"> tournament</w:t>
      </w:r>
      <w:r>
        <w:t xml:space="preserve"> </w:t>
      </w:r>
      <w:r w:rsidR="00922CAF">
        <w:t>and loads</w:t>
      </w:r>
      <w:r>
        <w:t xml:space="preserve"> </w:t>
      </w:r>
      <w:r w:rsidRPr="00922CAF">
        <w:rPr>
          <w:b/>
          <w:bCs/>
        </w:rPr>
        <w:t>ant brains</w:t>
      </w:r>
      <w:r>
        <w:t>.</w:t>
      </w:r>
    </w:p>
    <w:p w:rsidR="00887D7D" w:rsidRPr="00922CAF" w:rsidRDefault="00922CAF" w:rsidP="00922CAF">
      <w:pPr>
        <w:pStyle w:val="ListParagraph"/>
        <w:numPr>
          <w:ilvl w:val="0"/>
          <w:numId w:val="13"/>
        </w:numPr>
      </w:pPr>
      <w:r>
        <w:t xml:space="preserve">System generates and </w:t>
      </w:r>
      <w:r w:rsidRPr="00922CAF">
        <w:rPr>
          <w:b/>
          <w:bCs/>
        </w:rPr>
        <w:t>matches competitors</w:t>
      </w:r>
      <w:r>
        <w:rPr>
          <w:b/>
          <w:bCs/>
        </w:rPr>
        <w:t>.</w:t>
      </w:r>
    </w:p>
    <w:p w:rsidR="00922CAF" w:rsidRDefault="00922CAF" w:rsidP="00922CAF">
      <w:pPr>
        <w:pStyle w:val="ListParagraph"/>
        <w:numPr>
          <w:ilvl w:val="0"/>
          <w:numId w:val="13"/>
        </w:numPr>
      </w:pPr>
      <w:r w:rsidRPr="00922CAF">
        <w:t xml:space="preserve">System </w:t>
      </w:r>
      <w:r>
        <w:t xml:space="preserve">calls </w:t>
      </w:r>
      <w:r w:rsidRPr="00922CAF">
        <w:rPr>
          <w:b/>
          <w:bCs/>
        </w:rPr>
        <w:t>play match in tournament</w:t>
      </w:r>
      <w:r>
        <w:t xml:space="preserve"> which initialises </w:t>
      </w:r>
      <w:r w:rsidRPr="00922CAF">
        <w:rPr>
          <w:b/>
          <w:bCs/>
        </w:rPr>
        <w:t>gameplay</w:t>
      </w:r>
      <w:r>
        <w:t>.</w:t>
      </w:r>
    </w:p>
    <w:p w:rsidR="00922CAF" w:rsidRDefault="00922CAF" w:rsidP="00922CAF">
      <w:pPr>
        <w:pStyle w:val="ListParagraph"/>
        <w:numPr>
          <w:ilvl w:val="0"/>
          <w:numId w:val="13"/>
        </w:numPr>
      </w:pPr>
      <w:r>
        <w:t xml:space="preserve">System declares </w:t>
      </w:r>
      <w:r w:rsidRPr="00922CAF">
        <w:rPr>
          <w:b/>
          <w:bCs/>
        </w:rPr>
        <w:t>winner</w:t>
      </w:r>
      <w:r>
        <w:t xml:space="preserve"> of </w:t>
      </w:r>
      <w:r w:rsidRPr="00922CAF">
        <w:rPr>
          <w:b/>
          <w:bCs/>
        </w:rPr>
        <w:t>tournament</w:t>
      </w:r>
      <w:r>
        <w:t xml:space="preserve">. </w:t>
      </w:r>
    </w:p>
    <w:sectPr w:rsidR="0092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31" w:rsidRDefault="00F72231" w:rsidP="00F72231">
      <w:pPr>
        <w:spacing w:after="0" w:line="240" w:lineRule="auto"/>
      </w:pPr>
      <w:r>
        <w:separator/>
      </w:r>
    </w:p>
  </w:endnote>
  <w:endnote w:type="continuationSeparator" w:id="0">
    <w:p w:rsidR="00F72231" w:rsidRDefault="00F72231" w:rsidP="00F7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31" w:rsidRDefault="00F72231" w:rsidP="00F72231">
      <w:pPr>
        <w:spacing w:after="0" w:line="240" w:lineRule="auto"/>
      </w:pPr>
      <w:r>
        <w:separator/>
      </w:r>
    </w:p>
  </w:footnote>
  <w:footnote w:type="continuationSeparator" w:id="0">
    <w:p w:rsidR="00F72231" w:rsidRDefault="00F72231" w:rsidP="00F72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023"/>
    <w:multiLevelType w:val="hybridMultilevel"/>
    <w:tmpl w:val="FBBE72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B23"/>
    <w:multiLevelType w:val="hybridMultilevel"/>
    <w:tmpl w:val="82E05B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15E7A"/>
    <w:multiLevelType w:val="hybridMultilevel"/>
    <w:tmpl w:val="7E283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279E"/>
    <w:multiLevelType w:val="hybridMultilevel"/>
    <w:tmpl w:val="47E6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15242"/>
    <w:multiLevelType w:val="hybridMultilevel"/>
    <w:tmpl w:val="0FC2D7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F6B27"/>
    <w:multiLevelType w:val="hybridMultilevel"/>
    <w:tmpl w:val="0068DC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736B7"/>
    <w:multiLevelType w:val="hybridMultilevel"/>
    <w:tmpl w:val="DBFC0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D5008"/>
    <w:multiLevelType w:val="hybridMultilevel"/>
    <w:tmpl w:val="334672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90983"/>
    <w:multiLevelType w:val="hybridMultilevel"/>
    <w:tmpl w:val="CE3A0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F55A0"/>
    <w:multiLevelType w:val="hybridMultilevel"/>
    <w:tmpl w:val="53D223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D0E33"/>
    <w:multiLevelType w:val="hybridMultilevel"/>
    <w:tmpl w:val="69402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13F69"/>
    <w:multiLevelType w:val="hybridMultilevel"/>
    <w:tmpl w:val="E9E21E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62681"/>
    <w:multiLevelType w:val="hybridMultilevel"/>
    <w:tmpl w:val="A162CA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4A"/>
    <w:rsid w:val="0004160C"/>
    <w:rsid w:val="000441E8"/>
    <w:rsid w:val="000F4DE0"/>
    <w:rsid w:val="0020740C"/>
    <w:rsid w:val="00220052"/>
    <w:rsid w:val="00294AD0"/>
    <w:rsid w:val="00594A96"/>
    <w:rsid w:val="008772A2"/>
    <w:rsid w:val="00887D7D"/>
    <w:rsid w:val="00922CAF"/>
    <w:rsid w:val="00997378"/>
    <w:rsid w:val="00A22F1E"/>
    <w:rsid w:val="00A27F4A"/>
    <w:rsid w:val="00B271E8"/>
    <w:rsid w:val="00BD5ABD"/>
    <w:rsid w:val="00F72231"/>
    <w:rsid w:val="00F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231"/>
  </w:style>
  <w:style w:type="paragraph" w:styleId="Footer">
    <w:name w:val="footer"/>
    <w:basedOn w:val="Normal"/>
    <w:link w:val="FooterChar"/>
    <w:uiPriority w:val="99"/>
    <w:unhideWhenUsed/>
    <w:rsid w:val="00F7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231"/>
  </w:style>
  <w:style w:type="paragraph" w:styleId="Footer">
    <w:name w:val="footer"/>
    <w:basedOn w:val="Normal"/>
    <w:link w:val="FooterChar"/>
    <w:uiPriority w:val="99"/>
    <w:unhideWhenUsed/>
    <w:rsid w:val="00F7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C9508D4A</Template>
  <TotalTime>0</TotalTime>
  <Pages>1</Pages>
  <Words>206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Kirstie Hale</dc:creator>
  <cp:lastModifiedBy>Alex Flight</cp:lastModifiedBy>
  <cp:revision>2</cp:revision>
  <dcterms:created xsi:type="dcterms:W3CDTF">2013-02-22T13:28:00Z</dcterms:created>
  <dcterms:modified xsi:type="dcterms:W3CDTF">2013-02-22T13:28:00Z</dcterms:modified>
</cp:coreProperties>
</file>